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21" w:rsidRDefault="009B5921" w:rsidP="009B5921">
      <w:pPr>
        <w:jc w:val="right"/>
      </w:pPr>
      <w:r>
        <w:t>Galen Lansbury</w:t>
      </w:r>
    </w:p>
    <w:p w:rsidR="009B5921" w:rsidRPr="009B5921" w:rsidRDefault="009B5921" w:rsidP="009B5921">
      <w:pPr>
        <w:jc w:val="right"/>
      </w:pPr>
      <w:r>
        <w:t>14 JUL 2014</w:t>
      </w:r>
    </w:p>
    <w:p w:rsidR="009B5921" w:rsidRDefault="0011519D">
      <w:pPr>
        <w:rPr>
          <w:b/>
          <w:sz w:val="36"/>
        </w:rPr>
      </w:pPr>
      <w:r>
        <w:rPr>
          <w:b/>
          <w:sz w:val="36"/>
        </w:rPr>
        <w:t>Proposed New Test Images</w:t>
      </w:r>
    </w:p>
    <w:p w:rsidR="006375E2" w:rsidRDefault="006375E2" w:rsidP="006375E2">
      <w:r>
        <w:tab/>
        <w:t xml:space="preserve">NOTE: </w:t>
      </w:r>
      <w:bookmarkStart w:id="0" w:name="_GoBack"/>
      <w:bookmarkEnd w:id="0"/>
      <w:r>
        <w:t>Within each of the folders, there is an additional README.docx to further explain each test file inside.</w:t>
      </w:r>
    </w:p>
    <w:p w:rsidR="007C054D" w:rsidRDefault="002A1A4D" w:rsidP="002A1A4D">
      <w:pPr>
        <w:pStyle w:val="ListParagraph"/>
        <w:numPr>
          <w:ilvl w:val="0"/>
          <w:numId w:val="3"/>
        </w:numPr>
      </w:pPr>
      <w:r w:rsidRPr="002A1A4D">
        <w:t>ELF_2009-aor-test_spada4</w:t>
      </w:r>
      <w:r>
        <w:t>.iso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Contains an elf file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 w:rsidRPr="002A1A4D">
        <w:t>John Jakes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V-Card that contains an assortment of emails</w:t>
      </w:r>
    </w:p>
    <w:p w:rsidR="002A1A4D" w:rsidRDefault="002A1A4D" w:rsidP="002A1A4D">
      <w:pPr>
        <w:pStyle w:val="ListParagraph"/>
        <w:numPr>
          <w:ilvl w:val="2"/>
          <w:numId w:val="3"/>
        </w:numPr>
      </w:pPr>
      <w:r>
        <w:t>If you open it within Outlook, you can determine which emails, exactly, are embedded within this file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 w:rsidRPr="002A1A4D">
        <w:t xml:space="preserve">John Jakes </w:t>
      </w:r>
      <w:r>
        <w:t>–</w:t>
      </w:r>
      <w:r w:rsidRPr="002A1A4D">
        <w:t xml:space="preserve"> Private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Same as aforementioned V-Card, but it is password protected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proofErr w:type="spellStart"/>
      <w:r w:rsidRPr="002A1A4D">
        <w:t>WindowsLNK</w:t>
      </w:r>
      <w:proofErr w:type="spellEnd"/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Windows Shortcut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>
        <w:t>Russian.E01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Contains only a document encoded in UTF16</w:t>
      </w:r>
    </w:p>
    <w:p w:rsidR="002A1A4D" w:rsidRDefault="002A1A4D" w:rsidP="002A1A4D">
      <w:pPr>
        <w:pStyle w:val="ListParagraph"/>
        <w:numPr>
          <w:ilvl w:val="2"/>
          <w:numId w:val="3"/>
        </w:numPr>
      </w:pPr>
      <w:r>
        <w:t xml:space="preserve">Within this </w:t>
      </w:r>
      <w:proofErr w:type="spellStart"/>
      <w:r>
        <w:t>docx</w:t>
      </w:r>
      <w:proofErr w:type="spellEnd"/>
      <w:r>
        <w:t xml:space="preserve"> is an email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proofErr w:type="spellStart"/>
      <w:r w:rsidRPr="002A1A4D">
        <w:t>MailUserAgents</w:t>
      </w:r>
      <w:proofErr w:type="spellEnd"/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Emails encoded in the four most popular email clients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 w:rsidRPr="002A1A4D">
        <w:t>EML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proofErr w:type="spellStart"/>
      <w:r>
        <w:t>Eml</w:t>
      </w:r>
      <w:proofErr w:type="spellEnd"/>
      <w:r>
        <w:t xml:space="preserve"> files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proofErr w:type="spellStart"/>
      <w:r w:rsidRPr="002A1A4D">
        <w:t>Outlook_Files</w:t>
      </w:r>
      <w:proofErr w:type="spellEnd"/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 xml:space="preserve">Outlook has different formats for </w:t>
      </w:r>
      <w:proofErr w:type="spellStart"/>
      <w:r>
        <w:t>autosaving</w:t>
      </w:r>
      <w:proofErr w:type="spellEnd"/>
      <w:r>
        <w:t xml:space="preserve"> email drafts in memory</w:t>
      </w:r>
    </w:p>
    <w:p w:rsidR="002A1A4D" w:rsidRDefault="002A1A4D" w:rsidP="002A1A4D">
      <w:pPr>
        <w:pStyle w:val="ListParagraph"/>
        <w:numPr>
          <w:ilvl w:val="2"/>
          <w:numId w:val="3"/>
        </w:numPr>
      </w:pPr>
      <w:r>
        <w:t>For each format, I have created an example file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 w:rsidRPr="002A1A4D">
        <w:t>Base64_files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There are 13 different encoding variations of Base64.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For each variation, I have created an example file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proofErr w:type="spellStart"/>
      <w:r w:rsidRPr="002A1A4D">
        <w:t>ExifPhotos</w:t>
      </w:r>
      <w:proofErr w:type="spellEnd"/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Different JPEGS taken in different encoding formats.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All contain EXIF metadata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 w:rsidRPr="002A1A4D">
        <w:t>UTF-16</w:t>
      </w:r>
    </w:p>
    <w:p w:rsidR="002A1A4D" w:rsidRDefault="002A1A4D" w:rsidP="002A1A4D">
      <w:pPr>
        <w:pStyle w:val="ListParagraph"/>
        <w:numPr>
          <w:ilvl w:val="1"/>
          <w:numId w:val="3"/>
        </w:numPr>
      </w:pPr>
      <w:r>
        <w:t>Filenames that are encoded in UTF16</w:t>
      </w:r>
    </w:p>
    <w:p w:rsidR="002A1A4D" w:rsidRDefault="002A1A4D" w:rsidP="002A1A4D">
      <w:pPr>
        <w:pStyle w:val="ListParagraph"/>
        <w:numPr>
          <w:ilvl w:val="0"/>
          <w:numId w:val="3"/>
        </w:numPr>
      </w:pPr>
      <w:r>
        <w:t>ANSI</w:t>
      </w:r>
    </w:p>
    <w:p w:rsidR="002A1A4D" w:rsidRPr="0011519D" w:rsidRDefault="002A1A4D" w:rsidP="002A1A4D">
      <w:pPr>
        <w:pStyle w:val="ListParagraph"/>
        <w:numPr>
          <w:ilvl w:val="1"/>
          <w:numId w:val="3"/>
        </w:numPr>
      </w:pPr>
      <w:r>
        <w:t>Filenames that are encoded in ANSI</w:t>
      </w:r>
    </w:p>
    <w:sectPr w:rsidR="002A1A4D" w:rsidRPr="0011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44C"/>
    <w:multiLevelType w:val="hybridMultilevel"/>
    <w:tmpl w:val="F9745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B2773E"/>
    <w:multiLevelType w:val="hybridMultilevel"/>
    <w:tmpl w:val="CBF04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9D"/>
    <w:rsid w:val="000A6612"/>
    <w:rsid w:val="0011519D"/>
    <w:rsid w:val="002A1A4D"/>
    <w:rsid w:val="003B72C6"/>
    <w:rsid w:val="006375E2"/>
    <w:rsid w:val="007C054D"/>
    <w:rsid w:val="009B5921"/>
    <w:rsid w:val="00CF6E63"/>
    <w:rsid w:val="00D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686F0708</Template>
  <TotalTime>357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Lansbury, Galen (CIV)</dc:creator>
  <cp:lastModifiedBy>Lansbury, Galen (CIV)</cp:lastModifiedBy>
  <cp:revision>4</cp:revision>
  <dcterms:created xsi:type="dcterms:W3CDTF">2014-07-18T00:36:00Z</dcterms:created>
  <dcterms:modified xsi:type="dcterms:W3CDTF">2014-08-09T01:02:00Z</dcterms:modified>
</cp:coreProperties>
</file>