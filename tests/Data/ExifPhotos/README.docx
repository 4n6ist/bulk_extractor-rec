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B6" w:rsidRDefault="00AD668C" w:rsidP="00AD668C">
      <w:pPr>
        <w:pStyle w:val="ListParagraph"/>
        <w:numPr>
          <w:ilvl w:val="0"/>
          <w:numId w:val="1"/>
        </w:numPr>
      </w:pPr>
      <w:proofErr w:type="spellStart"/>
      <w:r w:rsidRPr="00AD668C">
        <w:t>All_Exif_Version</w:t>
      </w:r>
      <w:proofErr w:type="spellEnd"/>
    </w:p>
    <w:p w:rsidR="00AD668C" w:rsidRDefault="00AD668C" w:rsidP="00AD668C">
      <w:pPr>
        <w:pStyle w:val="ListParagraph"/>
        <w:numPr>
          <w:ilvl w:val="1"/>
          <w:numId w:val="1"/>
        </w:numPr>
      </w:pPr>
      <w:r>
        <w:t xml:space="preserve">For all possible encoding </w:t>
      </w:r>
      <w:r>
        <w:t xml:space="preserve"> version</w:t>
      </w:r>
      <w:r>
        <w:t>s</w:t>
      </w:r>
      <w:r>
        <w:t xml:space="preserve"> </w:t>
      </w:r>
      <w:r>
        <w:t>of EXIF, there is a GPS+EXIF containing JPEG</w:t>
      </w:r>
    </w:p>
    <w:p w:rsidR="00AD668C" w:rsidRDefault="00AD668C" w:rsidP="00AD668C">
      <w:pPr>
        <w:pStyle w:val="ListParagraph"/>
        <w:numPr>
          <w:ilvl w:val="1"/>
          <w:numId w:val="1"/>
        </w:numPr>
      </w:pPr>
      <w:r w:rsidRPr="00AD668C">
        <w:t>ExifBASE64</w:t>
      </w:r>
    </w:p>
    <w:p w:rsidR="00AD668C" w:rsidRDefault="00AD668C" w:rsidP="00AD668C">
      <w:pPr>
        <w:pStyle w:val="ListParagraph"/>
        <w:numPr>
          <w:ilvl w:val="2"/>
          <w:numId w:val="1"/>
        </w:numPr>
      </w:pPr>
      <w:r>
        <w:t>Contained within this folder is a copy of each of the aforementioned JPEGS, but encoded in base 64</w:t>
      </w:r>
    </w:p>
    <w:p w:rsidR="00AD668C" w:rsidRDefault="00AD668C" w:rsidP="00AD668C">
      <w:pPr>
        <w:pStyle w:val="ListParagraph"/>
        <w:numPr>
          <w:ilvl w:val="2"/>
          <w:numId w:val="1"/>
        </w:numPr>
      </w:pPr>
      <w:r>
        <w:t xml:space="preserve">All JPEGS are encoded using the </w:t>
      </w:r>
      <w:r>
        <w:t>RFC1421</w:t>
      </w:r>
      <w:r>
        <w:t xml:space="preserve"> compliant Base64 encoding convention</w:t>
      </w:r>
    </w:p>
    <w:p w:rsidR="00AD668C" w:rsidRDefault="00AD668C" w:rsidP="00AD668C">
      <w:pPr>
        <w:pStyle w:val="ListParagraph"/>
        <w:numPr>
          <w:ilvl w:val="0"/>
          <w:numId w:val="1"/>
        </w:numPr>
      </w:pPr>
      <w:proofErr w:type="spellStart"/>
      <w:r w:rsidRPr="00AD668C">
        <w:t>GalaxyPhotos</w:t>
      </w:r>
      <w:proofErr w:type="spellEnd"/>
    </w:p>
    <w:p w:rsidR="00AD668C" w:rsidRDefault="00AD668C" w:rsidP="00AD668C">
      <w:pPr>
        <w:pStyle w:val="ListParagraph"/>
        <w:numPr>
          <w:ilvl w:val="1"/>
          <w:numId w:val="1"/>
        </w:numPr>
      </w:pPr>
      <w:r>
        <w:t>All JPEGS were taken from a Galaxy</w:t>
      </w:r>
    </w:p>
    <w:p w:rsidR="00AD668C" w:rsidRDefault="00AD668C" w:rsidP="00AD668C">
      <w:pPr>
        <w:pStyle w:val="ListParagraph"/>
        <w:numPr>
          <w:ilvl w:val="1"/>
          <w:numId w:val="1"/>
        </w:numPr>
      </w:pPr>
      <w:r>
        <w:t>All JPEGS have GPS+</w:t>
      </w:r>
      <w:r>
        <w:t xml:space="preserve">EXIF </w:t>
      </w:r>
      <w:r>
        <w:t>metadata</w:t>
      </w:r>
    </w:p>
    <w:p w:rsidR="00AD668C" w:rsidRDefault="00AD668C" w:rsidP="00AD668C">
      <w:pPr>
        <w:pStyle w:val="ListParagraph"/>
        <w:numPr>
          <w:ilvl w:val="0"/>
          <w:numId w:val="1"/>
        </w:numPr>
      </w:pPr>
      <w:proofErr w:type="spellStart"/>
      <w:r w:rsidRPr="00AD668C">
        <w:t>Iphone</w:t>
      </w:r>
      <w:proofErr w:type="spellEnd"/>
    </w:p>
    <w:p w:rsidR="00AD668C" w:rsidRDefault="00AD668C" w:rsidP="00AD668C">
      <w:pPr>
        <w:pStyle w:val="ListParagraph"/>
        <w:numPr>
          <w:ilvl w:val="1"/>
          <w:numId w:val="1"/>
        </w:numPr>
      </w:pPr>
      <w:r>
        <w:t>All JPEGS were taken from either an Iphone4 or Iphone5c</w:t>
      </w:r>
    </w:p>
    <w:p w:rsidR="00AD668C" w:rsidRDefault="00AD668C" w:rsidP="00AD668C">
      <w:pPr>
        <w:pStyle w:val="ListParagraph"/>
        <w:numPr>
          <w:ilvl w:val="1"/>
          <w:numId w:val="1"/>
        </w:numPr>
      </w:pPr>
      <w:r>
        <w:t>All JPEGS have GPS+EXIF metadata</w:t>
      </w:r>
    </w:p>
    <w:p w:rsidR="00AD668C" w:rsidRDefault="00AD668C" w:rsidP="00AD668C">
      <w:pPr>
        <w:pStyle w:val="ListParagraph"/>
        <w:ind w:left="1440"/>
      </w:pPr>
      <w:bookmarkStart w:id="0" w:name="_GoBack"/>
      <w:bookmarkEnd w:id="0"/>
    </w:p>
    <w:sectPr w:rsidR="00AD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77EF2"/>
    <w:multiLevelType w:val="hybridMultilevel"/>
    <w:tmpl w:val="AD181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2DB"/>
    <w:rsid w:val="000A6612"/>
    <w:rsid w:val="00AD668C"/>
    <w:rsid w:val="00D462DB"/>
    <w:rsid w:val="00D9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6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BC7C2AC1</Template>
  <TotalTime>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Lansbury, Galen (CIV)</dc:creator>
  <cp:keywords/>
  <dc:description/>
  <cp:lastModifiedBy>Lansbury, Galen (CIV)</cp:lastModifiedBy>
  <cp:revision>2</cp:revision>
  <dcterms:created xsi:type="dcterms:W3CDTF">2014-08-09T00:26:00Z</dcterms:created>
  <dcterms:modified xsi:type="dcterms:W3CDTF">2014-08-09T00:33:00Z</dcterms:modified>
</cp:coreProperties>
</file>